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5E9FF" w14:textId="77777777" w:rsidR="00F8498F" w:rsidRPr="003232B0" w:rsidRDefault="00F8498F" w:rsidP="00F8498F">
      <w:pPr>
        <w:pStyle w:val="Ttulo1"/>
      </w:pPr>
      <w:r w:rsidRPr="003232B0">
        <w:t xml:space="preserve">Objetivos deste documento </w:t>
      </w:r>
    </w:p>
    <w:p w14:paraId="604E9089" w14:textId="77777777" w:rsidR="006973A8" w:rsidRDefault="006973A8" w:rsidP="006973A8">
      <w:pPr>
        <w:pStyle w:val="Comments"/>
      </w:pPr>
      <w:r w:rsidRPr="00842903">
        <w:t>[Descreva o motivo pelo qual esse documento ser</w:t>
      </w:r>
      <w:r>
        <w:t>á</w:t>
      </w:r>
      <w:r w:rsidRPr="00842903">
        <w:t xml:space="preserve"> usado]</w:t>
      </w:r>
    </w:p>
    <w:p w14:paraId="410BBAC0" w14:textId="77777777" w:rsidR="005814A1" w:rsidRDefault="005814A1" w:rsidP="00F8498F">
      <w:r w:rsidRPr="00B11B27">
        <w:t>Este documento formaliza o aceite do Projeto considerando-o entregue integralmente.</w:t>
      </w:r>
    </w:p>
    <w:p w14:paraId="7A082F90" w14:textId="77777777" w:rsidR="00F8498F" w:rsidRPr="00AA3C95" w:rsidRDefault="00F8498F" w:rsidP="006973A8"/>
    <w:p w14:paraId="2715A305" w14:textId="77777777" w:rsidR="00F8498F" w:rsidRPr="00717A3C" w:rsidRDefault="00F8498F" w:rsidP="00F8498F">
      <w:pPr>
        <w:pStyle w:val="Ttulo1"/>
      </w:pPr>
      <w:bookmarkStart w:id="0" w:name="_Toc111611375"/>
      <w:r>
        <w:t>Entrega</w:t>
      </w:r>
      <w:bookmarkEnd w:id="0"/>
      <w:r w:rsidR="00472941">
        <w:t>s</w:t>
      </w:r>
    </w:p>
    <w:p w14:paraId="041BCC77" w14:textId="77777777" w:rsidR="00F8498F" w:rsidRDefault="00F8498F" w:rsidP="006973A8">
      <w:pPr>
        <w:pStyle w:val="Comments"/>
      </w:pPr>
      <w:r>
        <w:t>[</w:t>
      </w:r>
      <w:r w:rsidR="00F267F3">
        <w:t>Descrever a</w:t>
      </w:r>
      <w:r w:rsidR="00472941">
        <w:t>(s)</w:t>
      </w:r>
      <w:r w:rsidR="00F267F3">
        <w:t xml:space="preserve"> entrega</w:t>
      </w:r>
      <w:r w:rsidR="00472941">
        <w:t>(s)</w:t>
      </w:r>
      <w:r w:rsidR="00F267F3">
        <w:t xml:space="preserve"> ou referenciar o documento onde consta o escopo </w:t>
      </w:r>
      <w:proofErr w:type="gramStart"/>
      <w:r w:rsidR="00F267F3">
        <w:t>da mesma</w:t>
      </w:r>
      <w:proofErr w:type="gramEnd"/>
      <w:r>
        <w:t>]</w:t>
      </w:r>
    </w:p>
    <w:p w14:paraId="397F95F2" w14:textId="77777777" w:rsidR="008843C9" w:rsidRDefault="008843C9" w:rsidP="003D377B"/>
    <w:p w14:paraId="6EA83EE7" w14:textId="77777777" w:rsidR="00AB6247" w:rsidRDefault="00AB6247" w:rsidP="003D377B"/>
    <w:p w14:paraId="47820387" w14:textId="77777777" w:rsidR="00AB6247" w:rsidRDefault="00AB6247" w:rsidP="00AB6247">
      <w:pPr>
        <w:pStyle w:val="Ttulo1"/>
      </w:pPr>
      <w:r>
        <w:t>Planejado x Realizado</w:t>
      </w:r>
    </w:p>
    <w:tbl>
      <w:tblPr>
        <w:tblW w:w="8534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019"/>
        <w:gridCol w:w="1019"/>
        <w:gridCol w:w="4625"/>
      </w:tblGrid>
      <w:tr w:rsidR="00AB6247" w14:paraId="09AC7968" w14:textId="77777777" w:rsidTr="001E4A39">
        <w:trPr>
          <w:trHeight w:val="329"/>
        </w:trPr>
        <w:tc>
          <w:tcPr>
            <w:tcW w:w="1871" w:type="dxa"/>
            <w:shd w:val="clear" w:color="auto" w:fill="DBE5F1" w:themeFill="accent1" w:themeFillTint="33"/>
            <w:vAlign w:val="center"/>
          </w:tcPr>
          <w:p w14:paraId="61CE2330" w14:textId="77777777" w:rsidR="00AB6247" w:rsidRPr="006973A8" w:rsidRDefault="00AB6247" w:rsidP="00AB6247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6973A8">
              <w:rPr>
                <w:rFonts w:cs="Arial"/>
                <w:b/>
                <w:sz w:val="18"/>
                <w:szCs w:val="16"/>
              </w:rPr>
              <w:t>Área</w:t>
            </w:r>
          </w:p>
        </w:tc>
        <w:tc>
          <w:tcPr>
            <w:tcW w:w="1019" w:type="dxa"/>
            <w:shd w:val="clear" w:color="auto" w:fill="DBE5F1" w:themeFill="accent1" w:themeFillTint="33"/>
            <w:vAlign w:val="center"/>
          </w:tcPr>
          <w:p w14:paraId="3C28DDC7" w14:textId="77777777" w:rsidR="00AB6247" w:rsidRPr="006973A8" w:rsidRDefault="00AB6247" w:rsidP="00AB6247">
            <w:pPr>
              <w:ind w:right="-25"/>
              <w:jc w:val="center"/>
              <w:rPr>
                <w:rFonts w:cs="Arial"/>
                <w:b/>
                <w:sz w:val="18"/>
                <w:szCs w:val="16"/>
              </w:rPr>
            </w:pPr>
            <w:r w:rsidRPr="006973A8">
              <w:rPr>
                <w:rFonts w:cs="Arial"/>
                <w:b/>
                <w:sz w:val="18"/>
                <w:szCs w:val="16"/>
              </w:rPr>
              <w:t>Planejado</w:t>
            </w:r>
          </w:p>
        </w:tc>
        <w:tc>
          <w:tcPr>
            <w:tcW w:w="1019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14:paraId="06D0E002" w14:textId="77777777" w:rsidR="00AB6247" w:rsidRPr="006973A8" w:rsidRDefault="00AB6247" w:rsidP="00AB6247">
            <w:pPr>
              <w:ind w:right="-25"/>
              <w:jc w:val="center"/>
              <w:rPr>
                <w:rFonts w:cs="Arial"/>
                <w:b/>
                <w:sz w:val="18"/>
                <w:szCs w:val="16"/>
              </w:rPr>
            </w:pPr>
            <w:r w:rsidRPr="006973A8">
              <w:rPr>
                <w:rFonts w:cs="Arial"/>
                <w:b/>
                <w:sz w:val="18"/>
                <w:szCs w:val="16"/>
              </w:rPr>
              <w:t>Realizado</w:t>
            </w:r>
          </w:p>
        </w:tc>
        <w:tc>
          <w:tcPr>
            <w:tcW w:w="4625" w:type="dxa"/>
            <w:shd w:val="clear" w:color="auto" w:fill="DBE5F1" w:themeFill="accent1" w:themeFillTint="33"/>
            <w:vAlign w:val="center"/>
          </w:tcPr>
          <w:p w14:paraId="162E4F7F" w14:textId="77777777" w:rsidR="00AB6247" w:rsidRPr="006973A8" w:rsidRDefault="00AB6247" w:rsidP="00AB6247">
            <w:pPr>
              <w:ind w:right="-25"/>
              <w:jc w:val="center"/>
              <w:rPr>
                <w:rFonts w:cs="Arial"/>
                <w:b/>
                <w:sz w:val="18"/>
                <w:szCs w:val="16"/>
              </w:rPr>
            </w:pPr>
            <w:r w:rsidRPr="006973A8">
              <w:rPr>
                <w:rFonts w:cs="Arial"/>
                <w:b/>
                <w:sz w:val="18"/>
                <w:szCs w:val="16"/>
              </w:rPr>
              <w:t>Comentário</w:t>
            </w:r>
          </w:p>
        </w:tc>
      </w:tr>
      <w:tr w:rsidR="00AB6247" w:rsidRPr="00512219" w14:paraId="38754AE1" w14:textId="77777777" w:rsidTr="001E4A39">
        <w:trPr>
          <w:trHeight w:val="305"/>
        </w:trPr>
        <w:tc>
          <w:tcPr>
            <w:tcW w:w="1871" w:type="dxa"/>
            <w:vAlign w:val="center"/>
          </w:tcPr>
          <w:p w14:paraId="38BA3C16" w14:textId="77777777" w:rsidR="00AB6247" w:rsidRPr="006973A8" w:rsidRDefault="00A42DA6" w:rsidP="00AB6247">
            <w:pPr>
              <w:jc w:val="center"/>
              <w:rPr>
                <w:sz w:val="18"/>
                <w:szCs w:val="16"/>
              </w:rPr>
            </w:pPr>
            <w:r w:rsidRPr="006973A8">
              <w:rPr>
                <w:sz w:val="18"/>
                <w:szCs w:val="16"/>
              </w:rPr>
              <w:t>Prazo</w:t>
            </w:r>
          </w:p>
        </w:tc>
        <w:tc>
          <w:tcPr>
            <w:tcW w:w="1019" w:type="dxa"/>
            <w:vAlign w:val="center"/>
          </w:tcPr>
          <w:p w14:paraId="5B9FDF66" w14:textId="77777777" w:rsidR="00AB6247" w:rsidRPr="006973A8" w:rsidRDefault="00AB6247" w:rsidP="00AB6247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19" w:type="dxa"/>
            <w:shd w:val="clear" w:color="auto" w:fill="auto"/>
            <w:vAlign w:val="center"/>
          </w:tcPr>
          <w:p w14:paraId="1F4A29DE" w14:textId="77777777" w:rsidR="00AB6247" w:rsidRPr="006973A8" w:rsidRDefault="00AB6247" w:rsidP="00AB6247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4625" w:type="dxa"/>
            <w:vAlign w:val="center"/>
          </w:tcPr>
          <w:p w14:paraId="7B34ED01" w14:textId="77777777" w:rsidR="00AB6247" w:rsidRPr="006973A8" w:rsidRDefault="00AB6247" w:rsidP="00AB6247">
            <w:pPr>
              <w:jc w:val="center"/>
              <w:rPr>
                <w:sz w:val="18"/>
                <w:szCs w:val="16"/>
              </w:rPr>
            </w:pPr>
          </w:p>
        </w:tc>
      </w:tr>
      <w:tr w:rsidR="00AB6247" w:rsidRPr="00512219" w14:paraId="03B76FDC" w14:textId="77777777" w:rsidTr="001E4A39">
        <w:trPr>
          <w:trHeight w:val="305"/>
        </w:trPr>
        <w:tc>
          <w:tcPr>
            <w:tcW w:w="1871" w:type="dxa"/>
            <w:vAlign w:val="center"/>
          </w:tcPr>
          <w:p w14:paraId="06C67BF9" w14:textId="77777777" w:rsidR="00AB6247" w:rsidRPr="006973A8" w:rsidRDefault="00A42DA6" w:rsidP="00AB6247">
            <w:pPr>
              <w:jc w:val="center"/>
              <w:rPr>
                <w:sz w:val="18"/>
                <w:szCs w:val="16"/>
              </w:rPr>
            </w:pPr>
            <w:r w:rsidRPr="006973A8">
              <w:rPr>
                <w:sz w:val="18"/>
                <w:szCs w:val="16"/>
              </w:rPr>
              <w:t>Custo</w:t>
            </w:r>
          </w:p>
        </w:tc>
        <w:tc>
          <w:tcPr>
            <w:tcW w:w="1019" w:type="dxa"/>
            <w:vAlign w:val="center"/>
          </w:tcPr>
          <w:p w14:paraId="078EB7F5" w14:textId="77777777" w:rsidR="00AB6247" w:rsidRPr="006973A8" w:rsidRDefault="00AB6247" w:rsidP="00AB6247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19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0933E3D6" w14:textId="77777777" w:rsidR="00AB6247" w:rsidRPr="006973A8" w:rsidRDefault="00AB6247" w:rsidP="00AB6247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4625" w:type="dxa"/>
            <w:vAlign w:val="center"/>
          </w:tcPr>
          <w:p w14:paraId="26B83434" w14:textId="77777777" w:rsidR="00AB6247" w:rsidRPr="006973A8" w:rsidRDefault="00AB6247" w:rsidP="00AB6247">
            <w:pPr>
              <w:jc w:val="center"/>
              <w:rPr>
                <w:sz w:val="18"/>
                <w:szCs w:val="16"/>
              </w:rPr>
            </w:pPr>
          </w:p>
        </w:tc>
      </w:tr>
      <w:tr w:rsidR="00AB6247" w:rsidRPr="00512219" w14:paraId="1C2A1944" w14:textId="77777777" w:rsidTr="001E4A39">
        <w:trPr>
          <w:trHeight w:val="305"/>
        </w:trPr>
        <w:tc>
          <w:tcPr>
            <w:tcW w:w="1871" w:type="dxa"/>
            <w:vAlign w:val="center"/>
          </w:tcPr>
          <w:p w14:paraId="2F4AEA8B" w14:textId="77777777" w:rsidR="00AB6247" w:rsidRPr="006973A8" w:rsidRDefault="00AB6247" w:rsidP="00AB6247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19" w:type="dxa"/>
            <w:vAlign w:val="center"/>
          </w:tcPr>
          <w:p w14:paraId="6814A2FF" w14:textId="77777777" w:rsidR="00AB6247" w:rsidRPr="006973A8" w:rsidRDefault="00AB6247" w:rsidP="00AB6247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19" w:type="dxa"/>
            <w:shd w:val="clear" w:color="auto" w:fill="auto"/>
            <w:vAlign w:val="center"/>
          </w:tcPr>
          <w:p w14:paraId="7ABDFBEE" w14:textId="77777777" w:rsidR="00AB6247" w:rsidRPr="006973A8" w:rsidRDefault="00AB6247" w:rsidP="00AB6247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4625" w:type="dxa"/>
            <w:vAlign w:val="center"/>
          </w:tcPr>
          <w:p w14:paraId="6576DDDB" w14:textId="77777777" w:rsidR="00AB6247" w:rsidRPr="006973A8" w:rsidRDefault="00AB6247" w:rsidP="00AB6247">
            <w:pPr>
              <w:jc w:val="center"/>
              <w:rPr>
                <w:sz w:val="18"/>
                <w:szCs w:val="16"/>
              </w:rPr>
            </w:pPr>
          </w:p>
        </w:tc>
      </w:tr>
    </w:tbl>
    <w:p w14:paraId="1617FF1A" w14:textId="77777777" w:rsidR="00F8498F" w:rsidRDefault="00F8498F" w:rsidP="003D377B"/>
    <w:p w14:paraId="31A2412B" w14:textId="77777777" w:rsidR="00AB6247" w:rsidRDefault="00AB6247" w:rsidP="003D377B"/>
    <w:p w14:paraId="38AAD55B" w14:textId="77777777" w:rsidR="008843C9" w:rsidRDefault="00F8498F" w:rsidP="00BA55F8">
      <w:pPr>
        <w:pStyle w:val="Ttulo1"/>
      </w:pPr>
      <w:r w:rsidRPr="00F8498F">
        <w:t>Questões em Aberto</w:t>
      </w:r>
    </w:p>
    <w:p w14:paraId="0CC7C985" w14:textId="77777777" w:rsidR="00F8498F" w:rsidRDefault="00F8498F" w:rsidP="006973A8">
      <w:pPr>
        <w:pStyle w:val="Comments"/>
      </w:pPr>
      <w:r>
        <w:t xml:space="preserve">[Usar caso haja alguma questão pendente em relação </w:t>
      </w:r>
      <w:r w:rsidR="00735A91">
        <w:t>à</w:t>
      </w:r>
      <w:r w:rsidR="00A42DA6">
        <w:t>s</w:t>
      </w:r>
      <w:r>
        <w:t xml:space="preserve"> entrega</w:t>
      </w:r>
      <w:r w:rsidR="00A42DA6">
        <w:t>s do projeto. Ex.: Requisitos não entregues</w:t>
      </w:r>
      <w:r>
        <w:t>]</w:t>
      </w:r>
    </w:p>
    <w:tbl>
      <w:tblPr>
        <w:tblW w:w="86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964"/>
        <w:gridCol w:w="1204"/>
        <w:gridCol w:w="923"/>
        <w:gridCol w:w="2551"/>
      </w:tblGrid>
      <w:tr w:rsidR="00A42DA6" w:rsidRPr="006973A8" w14:paraId="45063462" w14:textId="77777777" w:rsidTr="001E4A39">
        <w:tc>
          <w:tcPr>
            <w:tcW w:w="3964" w:type="dxa"/>
            <w:shd w:val="clear" w:color="auto" w:fill="DBE5F1" w:themeFill="accent1" w:themeFillTint="33"/>
            <w:vAlign w:val="center"/>
          </w:tcPr>
          <w:p w14:paraId="678AB567" w14:textId="77777777" w:rsidR="00A42DA6" w:rsidRPr="006973A8" w:rsidRDefault="00A42DA6" w:rsidP="00A42DA6">
            <w:pPr>
              <w:pStyle w:val="Cabealho"/>
              <w:rPr>
                <w:b/>
                <w:sz w:val="18"/>
              </w:rPr>
            </w:pPr>
            <w:r w:rsidRPr="006973A8">
              <w:rPr>
                <w:b/>
                <w:sz w:val="18"/>
              </w:rPr>
              <w:t>Questão em aberto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14:paraId="4F5E1233" w14:textId="77777777" w:rsidR="00A42DA6" w:rsidRPr="006973A8" w:rsidRDefault="00A42DA6" w:rsidP="00A42DA6">
            <w:pPr>
              <w:pStyle w:val="Cabealho"/>
              <w:rPr>
                <w:b/>
                <w:sz w:val="18"/>
              </w:rPr>
            </w:pPr>
            <w:r w:rsidRPr="006973A8">
              <w:rPr>
                <w:b/>
                <w:sz w:val="18"/>
              </w:rPr>
              <w:t>Responsável</w:t>
            </w:r>
          </w:p>
        </w:tc>
        <w:tc>
          <w:tcPr>
            <w:tcW w:w="923" w:type="dxa"/>
            <w:shd w:val="clear" w:color="auto" w:fill="DBE5F1" w:themeFill="accent1" w:themeFillTint="33"/>
            <w:vAlign w:val="center"/>
          </w:tcPr>
          <w:p w14:paraId="66ED09F0" w14:textId="77777777" w:rsidR="00A42DA6" w:rsidRPr="006973A8" w:rsidRDefault="00A42DA6" w:rsidP="00A42DA6">
            <w:pPr>
              <w:pStyle w:val="Cabealho"/>
              <w:rPr>
                <w:b/>
                <w:sz w:val="18"/>
              </w:rPr>
            </w:pPr>
            <w:r w:rsidRPr="006973A8">
              <w:rPr>
                <w:b/>
                <w:sz w:val="18"/>
              </w:rPr>
              <w:t>Previsão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14:paraId="2EA32D1B" w14:textId="77777777" w:rsidR="00A42DA6" w:rsidRPr="006973A8" w:rsidRDefault="00A42DA6" w:rsidP="00A42DA6">
            <w:pPr>
              <w:ind w:right="-25"/>
              <w:jc w:val="center"/>
              <w:rPr>
                <w:rFonts w:cs="Arial"/>
                <w:b/>
                <w:sz w:val="18"/>
                <w:szCs w:val="16"/>
              </w:rPr>
            </w:pPr>
            <w:r w:rsidRPr="006973A8">
              <w:rPr>
                <w:rFonts w:cs="Arial"/>
                <w:b/>
                <w:sz w:val="18"/>
                <w:szCs w:val="16"/>
              </w:rPr>
              <w:t>Comentário</w:t>
            </w:r>
          </w:p>
        </w:tc>
      </w:tr>
      <w:tr w:rsidR="00A42DA6" w:rsidRPr="006973A8" w14:paraId="56400E80" w14:textId="77777777" w:rsidTr="001E4A39">
        <w:tc>
          <w:tcPr>
            <w:tcW w:w="3964" w:type="dxa"/>
            <w:vAlign w:val="center"/>
          </w:tcPr>
          <w:p w14:paraId="1A1469B2" w14:textId="77777777" w:rsidR="00A42DA6" w:rsidRPr="006973A8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1204" w:type="dxa"/>
            <w:vAlign w:val="center"/>
          </w:tcPr>
          <w:p w14:paraId="1C27A031" w14:textId="77777777" w:rsidR="00A42DA6" w:rsidRPr="006973A8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923" w:type="dxa"/>
            <w:vAlign w:val="center"/>
          </w:tcPr>
          <w:p w14:paraId="37393910" w14:textId="77777777" w:rsidR="00A42DA6" w:rsidRPr="006973A8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2551" w:type="dxa"/>
            <w:vAlign w:val="center"/>
          </w:tcPr>
          <w:p w14:paraId="294EFCAC" w14:textId="77777777" w:rsidR="00A42DA6" w:rsidRPr="006973A8" w:rsidRDefault="00A42DA6" w:rsidP="00A42DA6">
            <w:pPr>
              <w:jc w:val="center"/>
              <w:rPr>
                <w:sz w:val="18"/>
                <w:szCs w:val="16"/>
              </w:rPr>
            </w:pPr>
          </w:p>
        </w:tc>
      </w:tr>
      <w:tr w:rsidR="00A42DA6" w:rsidRPr="006973A8" w14:paraId="6A06571F" w14:textId="77777777" w:rsidTr="001E4A39">
        <w:tc>
          <w:tcPr>
            <w:tcW w:w="3964" w:type="dxa"/>
            <w:vAlign w:val="center"/>
          </w:tcPr>
          <w:p w14:paraId="7279314B" w14:textId="77777777" w:rsidR="00A42DA6" w:rsidRPr="006973A8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1204" w:type="dxa"/>
            <w:vAlign w:val="center"/>
          </w:tcPr>
          <w:p w14:paraId="2E65008F" w14:textId="77777777" w:rsidR="00A42DA6" w:rsidRPr="006973A8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923" w:type="dxa"/>
            <w:vAlign w:val="center"/>
          </w:tcPr>
          <w:p w14:paraId="73D34098" w14:textId="77777777" w:rsidR="00A42DA6" w:rsidRPr="006973A8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2551" w:type="dxa"/>
            <w:vAlign w:val="center"/>
          </w:tcPr>
          <w:p w14:paraId="0A61EE79" w14:textId="77777777" w:rsidR="00A42DA6" w:rsidRPr="006973A8" w:rsidRDefault="00A42DA6" w:rsidP="00A42DA6">
            <w:pPr>
              <w:jc w:val="center"/>
              <w:rPr>
                <w:sz w:val="18"/>
                <w:szCs w:val="16"/>
              </w:rPr>
            </w:pPr>
          </w:p>
        </w:tc>
      </w:tr>
      <w:tr w:rsidR="00A42DA6" w:rsidRPr="006973A8" w14:paraId="3758142C" w14:textId="77777777" w:rsidTr="001E4A39">
        <w:tc>
          <w:tcPr>
            <w:tcW w:w="3964" w:type="dxa"/>
            <w:vAlign w:val="center"/>
          </w:tcPr>
          <w:p w14:paraId="10491ED3" w14:textId="77777777" w:rsidR="00A42DA6" w:rsidRPr="006973A8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1204" w:type="dxa"/>
            <w:vAlign w:val="center"/>
          </w:tcPr>
          <w:p w14:paraId="603040F8" w14:textId="77777777" w:rsidR="00A42DA6" w:rsidRPr="006973A8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923" w:type="dxa"/>
            <w:vAlign w:val="center"/>
          </w:tcPr>
          <w:p w14:paraId="36394C67" w14:textId="77777777" w:rsidR="00A42DA6" w:rsidRPr="006973A8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2551" w:type="dxa"/>
            <w:vAlign w:val="center"/>
          </w:tcPr>
          <w:p w14:paraId="4F34CAE2" w14:textId="77777777" w:rsidR="00A42DA6" w:rsidRPr="006973A8" w:rsidRDefault="00A42DA6" w:rsidP="00A42DA6">
            <w:pPr>
              <w:jc w:val="center"/>
              <w:rPr>
                <w:sz w:val="18"/>
                <w:szCs w:val="16"/>
              </w:rPr>
            </w:pPr>
          </w:p>
        </w:tc>
      </w:tr>
    </w:tbl>
    <w:p w14:paraId="490AAE2E" w14:textId="77777777" w:rsidR="00B11B27" w:rsidRPr="00727C66" w:rsidRDefault="00B11B27" w:rsidP="00B11B27"/>
    <w:p w14:paraId="39C8FE84" w14:textId="77777777" w:rsidR="00F8498F" w:rsidRDefault="00F8498F" w:rsidP="00F8498F"/>
    <w:p w14:paraId="6ED8E5B1" w14:textId="77777777" w:rsidR="00F8498F" w:rsidRDefault="00F8498F" w:rsidP="00F8498F"/>
    <w:p w14:paraId="11F0AC0B" w14:textId="77777777" w:rsidR="00B11B27" w:rsidRPr="00727C66" w:rsidRDefault="00B11B27" w:rsidP="00B11B27">
      <w:pPr>
        <w:pStyle w:val="Ttulo1"/>
      </w:pPr>
      <w:r w:rsidRPr="00727C66">
        <w:t>Informações adicionais</w:t>
      </w:r>
    </w:p>
    <w:p w14:paraId="5904D578" w14:textId="77777777" w:rsidR="00B11B27" w:rsidRDefault="00B11B27" w:rsidP="00B11B27"/>
    <w:p w14:paraId="297E54A1" w14:textId="77777777" w:rsidR="00B11B27" w:rsidRPr="00B36F73" w:rsidRDefault="00B11B27" w:rsidP="00B11B27"/>
    <w:p w14:paraId="6E817DE0" w14:textId="77777777" w:rsidR="00B11B27" w:rsidRDefault="00B11B27" w:rsidP="00B11B27"/>
    <w:p w14:paraId="78C6EEF6" w14:textId="77777777" w:rsidR="008843C9" w:rsidRDefault="008843C9" w:rsidP="003D377B"/>
    <w:p w14:paraId="02CA457D" w14:textId="77777777" w:rsidR="008843C9" w:rsidRDefault="008843C9" w:rsidP="003D377B"/>
    <w:p w14:paraId="24D8721A" w14:textId="77777777" w:rsidR="008843C9" w:rsidRDefault="008843C9" w:rsidP="003D377B"/>
    <w:tbl>
      <w:tblPr>
        <w:tblW w:w="86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838"/>
        <w:gridCol w:w="4111"/>
        <w:gridCol w:w="1621"/>
        <w:gridCol w:w="1072"/>
      </w:tblGrid>
      <w:tr w:rsidR="008843C9" w:rsidRPr="00C52528" w14:paraId="30FC883A" w14:textId="77777777" w:rsidTr="001E4A39">
        <w:trPr>
          <w:trHeight w:val="420"/>
        </w:trPr>
        <w:tc>
          <w:tcPr>
            <w:tcW w:w="8642" w:type="dxa"/>
            <w:gridSpan w:val="4"/>
            <w:shd w:val="clear" w:color="auto" w:fill="DBE5F1" w:themeFill="accent1" w:themeFillTint="33"/>
            <w:vAlign w:val="center"/>
          </w:tcPr>
          <w:p w14:paraId="1E9E10F0" w14:textId="77777777" w:rsidR="008843C9" w:rsidRPr="00C52528" w:rsidRDefault="00F267F3" w:rsidP="00EC69F9">
            <w:pPr>
              <w:jc w:val="center"/>
              <w:rPr>
                <w:b/>
              </w:rPr>
            </w:pPr>
            <w:r>
              <w:rPr>
                <w:b/>
              </w:rPr>
              <w:t>Aceite d</w:t>
            </w:r>
            <w:r w:rsidR="00EC69F9">
              <w:rPr>
                <w:b/>
              </w:rPr>
              <w:t>o Projeto</w:t>
            </w:r>
          </w:p>
        </w:tc>
      </w:tr>
      <w:tr w:rsidR="00B11B27" w:rsidRPr="00C52528" w14:paraId="7203259E" w14:textId="77777777" w:rsidTr="001E4A39">
        <w:trPr>
          <w:trHeight w:val="420"/>
        </w:trPr>
        <w:tc>
          <w:tcPr>
            <w:tcW w:w="8642" w:type="dxa"/>
            <w:gridSpan w:val="4"/>
            <w:shd w:val="clear" w:color="auto" w:fill="auto"/>
            <w:vAlign w:val="center"/>
          </w:tcPr>
          <w:p w14:paraId="6302E605" w14:textId="77777777" w:rsidR="00B11B27" w:rsidRDefault="00B11B27" w:rsidP="00BC6121">
            <w:pPr>
              <w:jc w:val="both"/>
            </w:pPr>
            <w:r w:rsidRPr="00B11B27">
              <w:t xml:space="preserve">Os </w:t>
            </w:r>
            <w:r w:rsidR="00BC6121">
              <w:t>participantes</w:t>
            </w:r>
            <w:r w:rsidRPr="00B11B27">
              <w:t xml:space="preserve"> abaixo </w:t>
            </w:r>
            <w:r w:rsidR="00BC6121">
              <w:t>autorizam o</w:t>
            </w:r>
            <w:r w:rsidR="00BC6121" w:rsidRPr="00B11B27">
              <w:t xml:space="preserve"> encerra</w:t>
            </w:r>
            <w:r w:rsidR="00BC6121">
              <w:t xml:space="preserve">mento </w:t>
            </w:r>
            <w:r w:rsidR="00BC6121" w:rsidRPr="00B11B27">
              <w:t xml:space="preserve">do Projeto </w:t>
            </w:r>
            <w:r w:rsidR="00BC6121">
              <w:t xml:space="preserve">e </w:t>
            </w:r>
            <w:r w:rsidRPr="00B11B27">
              <w:t xml:space="preserve">atestam </w:t>
            </w:r>
            <w:r w:rsidR="00BC6121">
              <w:t>o cumprimento d</w:t>
            </w:r>
            <w:r w:rsidRPr="00B11B27">
              <w:t>os requisitos.</w:t>
            </w:r>
          </w:p>
          <w:p w14:paraId="013F3C91" w14:textId="77777777" w:rsidR="00BC6121" w:rsidRDefault="00BC6121" w:rsidP="00BC6121">
            <w:pPr>
              <w:jc w:val="both"/>
              <w:rPr>
                <w:b/>
              </w:rPr>
            </w:pPr>
          </w:p>
        </w:tc>
      </w:tr>
      <w:tr w:rsidR="001E4A39" w:rsidRPr="00C52528" w14:paraId="234A7BDD" w14:textId="77777777" w:rsidTr="00D64645">
        <w:trPr>
          <w:trHeight w:val="315"/>
        </w:trPr>
        <w:tc>
          <w:tcPr>
            <w:tcW w:w="1838" w:type="dxa"/>
            <w:shd w:val="clear" w:color="auto" w:fill="DBE5F1" w:themeFill="accent1" w:themeFillTint="33"/>
            <w:vAlign w:val="center"/>
          </w:tcPr>
          <w:p w14:paraId="7DC71F46" w14:textId="77777777"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14:paraId="5B07B5FE" w14:textId="77777777" w:rsidR="001E4A39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621" w:type="dxa"/>
            <w:shd w:val="clear" w:color="auto" w:fill="DBE5F1" w:themeFill="accent1" w:themeFillTint="33"/>
            <w:vAlign w:val="center"/>
          </w:tcPr>
          <w:p w14:paraId="51DDAAF6" w14:textId="77777777"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072" w:type="dxa"/>
            <w:shd w:val="clear" w:color="auto" w:fill="DBE5F1" w:themeFill="accent1" w:themeFillTint="33"/>
            <w:vAlign w:val="center"/>
          </w:tcPr>
          <w:p w14:paraId="3FF48977" w14:textId="77777777"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1E4A39" w:rsidRPr="00C52528" w14:paraId="049439D5" w14:textId="77777777" w:rsidTr="00D64645">
        <w:trPr>
          <w:trHeight w:val="379"/>
        </w:trPr>
        <w:tc>
          <w:tcPr>
            <w:tcW w:w="1838" w:type="dxa"/>
            <w:vAlign w:val="center"/>
          </w:tcPr>
          <w:p w14:paraId="7B7E9AC2" w14:textId="77777777" w:rsidR="001E4A39" w:rsidRPr="00CE3355" w:rsidRDefault="001E4A3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111" w:type="dxa"/>
          </w:tcPr>
          <w:p w14:paraId="4303FDA3" w14:textId="77777777" w:rsidR="001E4A39" w:rsidRPr="00C52528" w:rsidRDefault="001E4A39" w:rsidP="002D679E"/>
        </w:tc>
        <w:tc>
          <w:tcPr>
            <w:tcW w:w="1621" w:type="dxa"/>
            <w:vAlign w:val="center"/>
          </w:tcPr>
          <w:p w14:paraId="0B26251E" w14:textId="77777777" w:rsidR="001E4A39" w:rsidRPr="00C52528" w:rsidRDefault="001E4A39" w:rsidP="002D679E"/>
        </w:tc>
        <w:tc>
          <w:tcPr>
            <w:tcW w:w="1072" w:type="dxa"/>
            <w:vAlign w:val="center"/>
          </w:tcPr>
          <w:p w14:paraId="516AADA3" w14:textId="77777777" w:rsidR="001E4A39" w:rsidRPr="00C52528" w:rsidRDefault="001E4A39" w:rsidP="002D679E"/>
        </w:tc>
      </w:tr>
      <w:tr w:rsidR="001E4A39" w:rsidRPr="00C52528" w14:paraId="02F5D1C9" w14:textId="77777777" w:rsidTr="00D64645">
        <w:trPr>
          <w:trHeight w:val="379"/>
        </w:trPr>
        <w:tc>
          <w:tcPr>
            <w:tcW w:w="1838" w:type="dxa"/>
            <w:vAlign w:val="center"/>
          </w:tcPr>
          <w:p w14:paraId="457B5E45" w14:textId="77777777" w:rsidR="001E4A39" w:rsidRPr="00CE3355" w:rsidRDefault="001E4A39" w:rsidP="002D679E">
            <w:pPr>
              <w:pStyle w:val="Tabela"/>
            </w:pPr>
            <w:r>
              <w:t>Gerente do Projeto</w:t>
            </w:r>
          </w:p>
        </w:tc>
        <w:tc>
          <w:tcPr>
            <w:tcW w:w="4111" w:type="dxa"/>
          </w:tcPr>
          <w:p w14:paraId="28DC5842" w14:textId="77777777" w:rsidR="001E4A39" w:rsidRPr="00C52528" w:rsidRDefault="001E4A39" w:rsidP="002D679E"/>
        </w:tc>
        <w:tc>
          <w:tcPr>
            <w:tcW w:w="1621" w:type="dxa"/>
            <w:vAlign w:val="center"/>
          </w:tcPr>
          <w:p w14:paraId="283291A1" w14:textId="77777777" w:rsidR="001E4A39" w:rsidRPr="00C52528" w:rsidRDefault="001E4A39" w:rsidP="002D679E"/>
        </w:tc>
        <w:tc>
          <w:tcPr>
            <w:tcW w:w="1072" w:type="dxa"/>
            <w:vAlign w:val="center"/>
          </w:tcPr>
          <w:p w14:paraId="37098310" w14:textId="77777777" w:rsidR="001E4A39" w:rsidRPr="00C52528" w:rsidRDefault="001E4A39" w:rsidP="002D679E"/>
        </w:tc>
      </w:tr>
    </w:tbl>
    <w:p w14:paraId="2B7DBEBF" w14:textId="77777777" w:rsidR="008843C9" w:rsidRDefault="008843C9" w:rsidP="008843C9"/>
    <w:p w14:paraId="120B7E1B" w14:textId="77777777" w:rsidR="008843C9" w:rsidRDefault="008843C9" w:rsidP="003D377B"/>
    <w:sectPr w:rsidR="008843C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70F41" w14:textId="77777777" w:rsidR="00856360" w:rsidRDefault="00856360" w:rsidP="005E1593">
      <w:r>
        <w:separator/>
      </w:r>
    </w:p>
  </w:endnote>
  <w:endnote w:type="continuationSeparator" w:id="0">
    <w:p w14:paraId="33F3FC35" w14:textId="77777777" w:rsidR="00856360" w:rsidRDefault="00856360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541"/>
      <w:gridCol w:w="5302"/>
    </w:tblGrid>
    <w:tr w:rsidR="006419CA" w:rsidRPr="006419CA" w14:paraId="478E586E" w14:textId="77777777" w:rsidTr="005713A0">
      <w:trPr>
        <w:jc w:val="center"/>
      </w:trPr>
      <w:tc>
        <w:tcPr>
          <w:tcW w:w="3541" w:type="dxa"/>
          <w:vAlign w:val="center"/>
        </w:tcPr>
        <w:p w14:paraId="4D644055" w14:textId="77777777" w:rsidR="006419CA" w:rsidRPr="006419CA" w:rsidRDefault="006419CA" w:rsidP="005713A0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E4A39">
            <w:rPr>
              <w:noProof/>
              <w:color w:val="244061" w:themeColor="accent1" w:themeShade="80"/>
            </w:rPr>
            <w:t>Termo de Aceite do Projeto ou Fase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1A04DC91" w14:textId="77777777" w:rsidR="006419CA" w:rsidRPr="006419CA" w:rsidRDefault="006419CA" w:rsidP="005713A0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048BE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048BE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5713A0" w:rsidRPr="006419CA" w14:paraId="48AD41B3" w14:textId="77777777" w:rsidTr="005713A0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429014479"/>
          <w:placeholder>
            <w:docPart w:val="74086A4A857D4F8BB1DEEB7A9BDA4AD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541" w:type="dxa"/>
              <w:vAlign w:val="center"/>
            </w:tcPr>
            <w:p w14:paraId="3AE33ED1" w14:textId="77777777" w:rsidR="005713A0" w:rsidRPr="006419CA" w:rsidRDefault="005713A0" w:rsidP="005713A0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3AED9D03" w14:textId="77777777" w:rsidR="005713A0" w:rsidRPr="006419CA" w:rsidRDefault="00856360" w:rsidP="005713A0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5713A0">
              <w:rPr>
                <w:rStyle w:val="Hyperlink"/>
              </w:rPr>
              <w:t>http://escritoriodeprojetos.com.br</w:t>
            </w:r>
          </w:hyperlink>
        </w:p>
      </w:tc>
    </w:tr>
  </w:tbl>
  <w:p w14:paraId="39BE400D" w14:textId="77777777"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C36F4" w14:textId="77777777" w:rsidR="00856360" w:rsidRDefault="00856360" w:rsidP="005E1593">
      <w:r>
        <w:separator/>
      </w:r>
    </w:p>
  </w:footnote>
  <w:footnote w:type="continuationSeparator" w:id="0">
    <w:p w14:paraId="32911BE3" w14:textId="77777777" w:rsidR="00856360" w:rsidRDefault="00856360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359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867"/>
    </w:tblGrid>
    <w:tr w:rsidR="005713A0" w:rsidRPr="00AD691F" w14:paraId="04370594" w14:textId="77777777" w:rsidTr="006048BE">
      <w:trPr>
        <w:trHeight w:val="567"/>
        <w:jc w:val="center"/>
      </w:trPr>
      <w:tc>
        <w:tcPr>
          <w:tcW w:w="6492" w:type="dxa"/>
          <w:vAlign w:val="center"/>
        </w:tcPr>
        <w:p w14:paraId="417D57D6" w14:textId="77777777" w:rsidR="005713A0" w:rsidRPr="00EC69F9" w:rsidRDefault="005713A0" w:rsidP="005E1593">
          <w:pPr>
            <w:pStyle w:val="Cabealho"/>
            <w:rPr>
              <w:sz w:val="22"/>
            </w:rPr>
          </w:pPr>
          <w:r w:rsidRPr="00EC69F9">
            <w:fldChar w:fldCharType="begin"/>
          </w:r>
          <w:r w:rsidRPr="00EC69F9">
            <w:rPr>
              <w:sz w:val="22"/>
            </w:rPr>
            <w:instrText xml:space="preserve"> TITLE   \* MERGEFORMAT </w:instrText>
          </w:r>
          <w:r w:rsidRPr="00EC69F9">
            <w:fldChar w:fldCharType="separate"/>
          </w:r>
          <w:r w:rsidRPr="00EC69F9">
            <w:rPr>
              <w:sz w:val="22"/>
            </w:rPr>
            <w:t>Termo de Aceite do Projeto ou Fase</w:t>
          </w:r>
          <w:r w:rsidRPr="00EC69F9">
            <w:fldChar w:fldCharType="end"/>
          </w:r>
        </w:p>
      </w:tc>
      <w:tc>
        <w:tcPr>
          <w:tcW w:w="1867" w:type="dxa"/>
          <w:vMerge w:val="restart"/>
          <w:vAlign w:val="center"/>
        </w:tcPr>
        <w:p w14:paraId="009F8ED4" w14:textId="3850BA8C" w:rsidR="005713A0" w:rsidRPr="00AD691F" w:rsidRDefault="00F576C9" w:rsidP="002D679E">
          <w:pPr>
            <w:pStyle w:val="Descrio"/>
            <w:jc w:val="center"/>
          </w:pPr>
          <w:r>
            <w:rPr>
              <w:noProof/>
              <w:lang w:val="pt-BR"/>
            </w:rPr>
            <w:t>Logo da Empresa</w:t>
          </w:r>
        </w:p>
      </w:tc>
    </w:tr>
    <w:tr w:rsidR="005713A0" w:rsidRPr="00A10908" w14:paraId="41ACBA1D" w14:textId="77777777" w:rsidTr="006048BE">
      <w:trPr>
        <w:trHeight w:val="567"/>
        <w:jc w:val="center"/>
      </w:trPr>
      <w:tc>
        <w:tcPr>
          <w:tcW w:w="6492" w:type="dxa"/>
          <w:vAlign w:val="center"/>
        </w:tcPr>
        <w:p w14:paraId="4DDDB8D6" w14:textId="77777777" w:rsidR="005713A0" w:rsidRPr="00EC69F9" w:rsidRDefault="003110CB" w:rsidP="002D679E">
          <w:pPr>
            <w:pStyle w:val="Cabealho"/>
            <w:rPr>
              <w:sz w:val="22"/>
            </w:rPr>
          </w:pPr>
          <w:r w:rsidRPr="00EC69F9">
            <w:fldChar w:fldCharType="begin"/>
          </w:r>
          <w:r w:rsidRPr="00EC69F9">
            <w:rPr>
              <w:sz w:val="22"/>
            </w:rPr>
            <w:instrText xml:space="preserve"> SUBJECT   \* MERGEFORMAT </w:instrText>
          </w:r>
          <w:r w:rsidRPr="00EC69F9">
            <w:fldChar w:fldCharType="separate"/>
          </w:r>
          <w:r w:rsidR="005713A0" w:rsidRPr="00EC69F9">
            <w:rPr>
              <w:sz w:val="22"/>
            </w:rPr>
            <w:t>Nome do Projeto</w:t>
          </w:r>
          <w:r w:rsidRPr="00EC69F9">
            <w:fldChar w:fldCharType="end"/>
          </w:r>
        </w:p>
      </w:tc>
      <w:tc>
        <w:tcPr>
          <w:tcW w:w="1867" w:type="dxa"/>
          <w:vMerge/>
          <w:vAlign w:val="center"/>
        </w:tcPr>
        <w:p w14:paraId="4E08C650" w14:textId="77777777" w:rsidR="005713A0" w:rsidRPr="00A10908" w:rsidRDefault="005713A0" w:rsidP="002D679E">
          <w:pPr>
            <w:pStyle w:val="Cabealho"/>
            <w:rPr>
              <w:b/>
            </w:rPr>
          </w:pPr>
        </w:p>
      </w:tc>
    </w:tr>
  </w:tbl>
  <w:p w14:paraId="1A6CB637" w14:textId="77777777" w:rsidR="005E1593" w:rsidRDefault="005E159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747"/>
    <w:rsid w:val="00080AED"/>
    <w:rsid w:val="000E2853"/>
    <w:rsid w:val="00174B48"/>
    <w:rsid w:val="00187BBB"/>
    <w:rsid w:val="001D497F"/>
    <w:rsid w:val="001E4A39"/>
    <w:rsid w:val="001F3D30"/>
    <w:rsid w:val="00274187"/>
    <w:rsid w:val="003110CB"/>
    <w:rsid w:val="00331443"/>
    <w:rsid w:val="00341B09"/>
    <w:rsid w:val="0034544C"/>
    <w:rsid w:val="00356299"/>
    <w:rsid w:val="00364423"/>
    <w:rsid w:val="0037313A"/>
    <w:rsid w:val="003D377B"/>
    <w:rsid w:val="0042609D"/>
    <w:rsid w:val="00472941"/>
    <w:rsid w:val="004B2855"/>
    <w:rsid w:val="004B60F1"/>
    <w:rsid w:val="0055540E"/>
    <w:rsid w:val="005713A0"/>
    <w:rsid w:val="005814A1"/>
    <w:rsid w:val="005E1593"/>
    <w:rsid w:val="005F487B"/>
    <w:rsid w:val="006048BE"/>
    <w:rsid w:val="00605747"/>
    <w:rsid w:val="006419CA"/>
    <w:rsid w:val="00663704"/>
    <w:rsid w:val="006819C1"/>
    <w:rsid w:val="006973A8"/>
    <w:rsid w:val="006A233C"/>
    <w:rsid w:val="006C162B"/>
    <w:rsid w:val="006E71B7"/>
    <w:rsid w:val="00735A91"/>
    <w:rsid w:val="00743E89"/>
    <w:rsid w:val="007A054B"/>
    <w:rsid w:val="007D3FB3"/>
    <w:rsid w:val="007E6433"/>
    <w:rsid w:val="00842903"/>
    <w:rsid w:val="00856360"/>
    <w:rsid w:val="00871E89"/>
    <w:rsid w:val="008843C9"/>
    <w:rsid w:val="008A2F21"/>
    <w:rsid w:val="00990136"/>
    <w:rsid w:val="00A42DA6"/>
    <w:rsid w:val="00AB6247"/>
    <w:rsid w:val="00AC7FD1"/>
    <w:rsid w:val="00AE1992"/>
    <w:rsid w:val="00B11B27"/>
    <w:rsid w:val="00B8620D"/>
    <w:rsid w:val="00BA55F8"/>
    <w:rsid w:val="00BC6121"/>
    <w:rsid w:val="00C52528"/>
    <w:rsid w:val="00CE1FAB"/>
    <w:rsid w:val="00CE2B3B"/>
    <w:rsid w:val="00D37957"/>
    <w:rsid w:val="00D64645"/>
    <w:rsid w:val="00E34C15"/>
    <w:rsid w:val="00EC69F9"/>
    <w:rsid w:val="00F267F3"/>
    <w:rsid w:val="00F576C9"/>
    <w:rsid w:val="00F8498F"/>
    <w:rsid w:val="00FB5A09"/>
    <w:rsid w:val="00FC7F56"/>
    <w:rsid w:val="00FE438F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F79C75"/>
  <w15:docId w15:val="{7D2E9AA0-6DF8-4FE6-B715-BEAB29F3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9F9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TextodoEspaoReservado">
    <w:name w:val="Placeholder Text"/>
    <w:basedOn w:val="Fontepargpadro"/>
    <w:uiPriority w:val="99"/>
    <w:semiHidden/>
    <w:rsid w:val="005713A0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5713A0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6973A8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73A8"/>
    <w:rPr>
      <w:rFonts w:eastAsia="Times" w:cs="Times New Roman"/>
      <w:sz w:val="16"/>
      <w:szCs w:val="20"/>
      <w:lang w:eastAsia="pt-BR"/>
    </w:rPr>
  </w:style>
  <w:style w:type="paragraph" w:styleId="Reviso">
    <w:name w:val="Revision"/>
    <w:hidden/>
    <w:uiPriority w:val="99"/>
    <w:semiHidden/>
    <w:rsid w:val="00F576C9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086A4A857D4F8BB1DEEB7A9BDA4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EFA43-3A80-4797-A24E-C11E4F77A0EF}"/>
      </w:docPartPr>
      <w:docPartBody>
        <w:p w:rsidR="00E020FE" w:rsidRDefault="00F32082">
          <w:r w:rsidRPr="0057457C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082"/>
    <w:rsid w:val="001E75BE"/>
    <w:rsid w:val="00307B34"/>
    <w:rsid w:val="004A2BC9"/>
    <w:rsid w:val="00783261"/>
    <w:rsid w:val="009F6B0C"/>
    <w:rsid w:val="009F777E"/>
    <w:rsid w:val="00C667D8"/>
    <w:rsid w:val="00C7407C"/>
    <w:rsid w:val="00E020FE"/>
    <w:rsid w:val="00F3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082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320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2C5CF0618D9F429CEC3EBEA1BACF0E" ma:contentTypeVersion="3" ma:contentTypeDescription="Crie um novo documento." ma:contentTypeScope="" ma:versionID="195be91af29e54736e27585b896d10ce">
  <xsd:schema xmlns:xsd="http://www.w3.org/2001/XMLSchema" xmlns:xs="http://www.w3.org/2001/XMLSchema" xmlns:p="http://schemas.microsoft.com/office/2006/metadata/properties" xmlns:ns2="f0c53ddc-e8c3-4270-b8ea-aa5b2517f24c" targetNamespace="http://schemas.microsoft.com/office/2006/metadata/properties" ma:root="true" ma:fieldsID="2b3eb881f0dfb2a461a1f7ef4503718d" ns2:_="">
    <xsd:import namespace="f0c53ddc-e8c3-4270-b8ea-aa5b2517f2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53ddc-e8c3-4270-b8ea-aa5b2517f2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4921B7-3AAC-4DE9-A883-109DDD60B0EE}"/>
</file>

<file path=customXml/itemProps2.xml><?xml version="1.0" encoding="utf-8"?>
<ds:datastoreItem xmlns:ds="http://schemas.openxmlformats.org/officeDocument/2006/customXml" ds:itemID="{140A4416-3B0E-4F31-BC60-EE3756F34F77}"/>
</file>

<file path=customXml/itemProps3.xml><?xml version="1.0" encoding="utf-8"?>
<ds:datastoreItem xmlns:ds="http://schemas.openxmlformats.org/officeDocument/2006/customXml" ds:itemID="{055ABBAF-2FCD-4710-ACA0-94E564A9F7E9}"/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35</TotalTime>
  <Pages>1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Termo de Aceite do Projeto ou Fase</vt:lpstr>
    </vt:vector>
  </TitlesOfParts>
  <Company>PMO Escritório de Projetos</Company>
  <LinksUpToDate>false</LinksUpToDate>
  <CharactersWithSpaces>781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Aceite do Projeto ou Fase</dc:title>
  <dc:subject>Nome do Projeto</dc:subject>
  <dc:creator>eduardo@escritoriodeprojetos.com.br</dc:creator>
  <cp:keywords>Template Gerenciamento de Projetos</cp:keywords>
  <dc:description>http://www.escritoriodeprojetos.com.br</dc:description>
  <cp:lastModifiedBy>Sildenir Alves Ribeiro</cp:lastModifiedBy>
  <cp:revision>16</cp:revision>
  <dcterms:created xsi:type="dcterms:W3CDTF">2014-05-24T12:07:00Z</dcterms:created>
  <dcterms:modified xsi:type="dcterms:W3CDTF">2021-12-08T16:30:00Z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0x010100F52C5CF0618D9F429CEC3EBEA1BACF0E</vt:lpwstr>
  </property>
</Properties>
</file>