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14:paraId="26559150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17D375A9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14:paraId="453970BE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BB47764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1554FC31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785B9480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6C5CF53F" w14:textId="77777777"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14:paraId="75659B59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47A6F06E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6A6289C5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614C344A" w14:textId="77777777" w:rsidR="00C6217F" w:rsidRPr="00C52528" w:rsidRDefault="00C6217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14:paraId="437EE009" w14:textId="77777777" w:rsidR="00C6217F" w:rsidRPr="00C52528" w:rsidRDefault="00C6217F" w:rsidP="00DB19BE">
            <w:pPr>
              <w:pStyle w:val="Verses"/>
            </w:pPr>
          </w:p>
        </w:tc>
      </w:tr>
    </w:tbl>
    <w:p w14:paraId="56059C9E" w14:textId="77777777" w:rsidR="00C6217F" w:rsidRDefault="00C6217F" w:rsidP="00C6217F"/>
    <w:p w14:paraId="305639D5" w14:textId="77777777"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57173" w14:textId="77777777" w:rsidR="00C6217F" w:rsidRDefault="00C6217F" w:rsidP="00C6217F">
          <w:pPr>
            <w:pStyle w:val="CabealhodoSumrio"/>
          </w:pPr>
          <w:r>
            <w:t>Sumário</w:t>
          </w:r>
        </w:p>
        <w:p w14:paraId="410E3726" w14:textId="77777777" w:rsidR="00651C05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 w:rsidR="00651C05" w:rsidRPr="00473539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deste documento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_Toc460399512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596675B5" w14:textId="77777777" w:rsidR="00651C05" w:rsidRDefault="009B66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3" w:history="1">
            <w:r w:rsidR="00651C05" w:rsidRPr="00473539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4ABE96D7" w14:textId="77777777" w:rsidR="00651C05" w:rsidRDefault="009B66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51C05" w:rsidRPr="00473539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0CAD9A23" w14:textId="77777777" w:rsidR="00651C05" w:rsidRDefault="009B66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51C05" w:rsidRPr="00473539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7AFEF6FF" w14:textId="77777777" w:rsidR="00651C05" w:rsidRDefault="009B66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51C05" w:rsidRPr="00473539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22567D04" w14:textId="77777777" w:rsidR="00651C05" w:rsidRDefault="009B66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51C05" w:rsidRPr="00473539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6B06B6FA" w14:textId="77777777" w:rsidR="00651C05" w:rsidRDefault="009B66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51C05" w:rsidRPr="00473539">
              <w:rPr>
                <w:rStyle w:val="Hyperlink"/>
                <w:noProof/>
              </w:rPr>
              <w:t>7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7BA67B52" w14:textId="77777777" w:rsidR="00651C05" w:rsidRDefault="009B661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9" w:history="1">
            <w:r w:rsidR="00651C05" w:rsidRPr="00473539">
              <w:rPr>
                <w:rStyle w:val="Hyperlink"/>
                <w:noProof/>
              </w:rPr>
              <w:t>8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Estrutura Analítica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_Toc460399519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14:paraId="3CD5E536" w14:textId="77777777"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14:paraId="74C71C29" w14:textId="77777777" w:rsidR="00C6217F" w:rsidRDefault="00C6217F" w:rsidP="00C6217F"/>
    <w:p w14:paraId="15903F0B" w14:textId="77777777" w:rsidR="00C6217F" w:rsidRDefault="00C6217F" w:rsidP="00C6217F"/>
    <w:p w14:paraId="59CF3D12" w14:textId="77777777" w:rsidR="00C6217F" w:rsidRPr="008843C9" w:rsidRDefault="00C6217F" w:rsidP="00C6217F">
      <w:pPr>
        <w:pStyle w:val="Ttulo1"/>
      </w:pPr>
      <w:bookmarkStart w:id="0" w:name="_Toc460399512"/>
      <w:r w:rsidRPr="00C6217F">
        <w:t>Objetivos</w:t>
      </w:r>
      <w:r w:rsidRPr="008843C9">
        <w:t xml:space="preserve"> deste documento</w:t>
      </w:r>
      <w:bookmarkEnd w:id="0"/>
    </w:p>
    <w:p w14:paraId="7E66BE97" w14:textId="77777777" w:rsidR="00C6217F" w:rsidRDefault="00C6217F" w:rsidP="008C0556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14:paraId="46AAAC01" w14:textId="77777777"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C9573AA" w14:textId="77777777" w:rsidR="002A19BF" w:rsidRPr="00B12ADB" w:rsidRDefault="002A19BF" w:rsidP="002A19BF"/>
    <w:p w14:paraId="2C82F74F" w14:textId="77777777" w:rsidR="002A19BF" w:rsidRDefault="002A19BF" w:rsidP="002A19BF"/>
    <w:p w14:paraId="37564E2B" w14:textId="77777777" w:rsidR="003D437B" w:rsidRDefault="003D437B" w:rsidP="003D437B">
      <w:pPr>
        <w:pStyle w:val="Ttulo1"/>
      </w:pPr>
      <w:bookmarkStart w:id="1" w:name="_Toc383380604"/>
      <w:bookmarkStart w:id="2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14:paraId="05019181" w14:textId="77777777" w:rsidR="003D437B" w:rsidRPr="00057D0A" w:rsidRDefault="003D437B" w:rsidP="008C0556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C6217F">
        <w:t>projeto</w:t>
      </w:r>
      <w:r w:rsidR="00C6217F" w:rsidRPr="00057D0A">
        <w:t>. ]</w:t>
      </w:r>
    </w:p>
    <w:p w14:paraId="2837B916" w14:textId="77777777" w:rsidR="003D437B" w:rsidRDefault="003D437B" w:rsidP="003D437B"/>
    <w:p w14:paraId="7CC455CF" w14:textId="77777777" w:rsidR="003D437B" w:rsidRDefault="003D437B" w:rsidP="003D437B"/>
    <w:p w14:paraId="131CD7B8" w14:textId="77777777" w:rsidR="003D437B" w:rsidRPr="00057D0A" w:rsidRDefault="003D437B" w:rsidP="003D437B">
      <w:pPr>
        <w:pStyle w:val="Ttulo1"/>
      </w:pPr>
      <w:bookmarkStart w:id="3" w:name="_Toc383380605"/>
      <w:bookmarkStart w:id="4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3"/>
      <w:bookmarkEnd w:id="4"/>
    </w:p>
    <w:p w14:paraId="548C6883" w14:textId="77777777" w:rsidR="003D437B" w:rsidRDefault="003D437B" w:rsidP="008C0556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8" w:tooltip="Objetivos SMART" w:history="1">
        <w:r w:rsidR="0007469D" w:rsidRPr="0007469D">
          <w:rPr>
            <w:rStyle w:val="Hyperlink"/>
            <w:b/>
            <w:bCs/>
          </w:rPr>
          <w:t>Objetivos SMART</w:t>
        </w:r>
      </w:hyperlink>
      <w:r w:rsidR="0007469D">
        <w:t xml:space="preserve"> </w:t>
      </w:r>
      <w:r w:rsidRPr="00594A56">
        <w:t>e critérios de sucesso relacionados</w:t>
      </w:r>
      <w:r>
        <w:t>.</w:t>
      </w:r>
    </w:p>
    <w:p w14:paraId="29924C0C" w14:textId="77777777" w:rsidR="003D437B" w:rsidRPr="006F79CA" w:rsidRDefault="003D437B" w:rsidP="008C0556">
      <w:pPr>
        <w:pStyle w:val="Comments"/>
      </w:pPr>
      <w:r w:rsidRPr="006F79CA">
        <w:t xml:space="preserve">SMART: </w:t>
      </w:r>
      <w:proofErr w:type="spellStart"/>
      <w:r w:rsidRPr="006F79CA">
        <w:t>Specific</w:t>
      </w:r>
      <w:proofErr w:type="spellEnd"/>
      <w:r w:rsidRPr="006F79CA">
        <w:t xml:space="preserve">: Específico, </w:t>
      </w:r>
      <w:proofErr w:type="spellStart"/>
      <w:r w:rsidRPr="006F79CA">
        <w:t>Measurable</w:t>
      </w:r>
      <w:proofErr w:type="spellEnd"/>
      <w:r w:rsidRPr="006F79CA">
        <w:t xml:space="preserve">: </w:t>
      </w:r>
      <w:r>
        <w:t xml:space="preserve">Indicador e </w:t>
      </w:r>
      <w:r w:rsidRPr="006F79CA">
        <w:t xml:space="preserve">meta, </w:t>
      </w:r>
      <w:proofErr w:type="spellStart"/>
      <w:r w:rsidRPr="006F79CA">
        <w:t>Assignable</w:t>
      </w:r>
      <w:proofErr w:type="spellEnd"/>
      <w:r w:rsidRPr="006F79CA">
        <w:t>:</w:t>
      </w:r>
      <w:r w:rsidR="00BC5600">
        <w:t xml:space="preserve"> </w:t>
      </w:r>
      <w:r w:rsidRPr="006F79CA">
        <w:t xml:space="preserve">Quem, </w:t>
      </w:r>
      <w:proofErr w:type="spellStart"/>
      <w:r w:rsidRPr="006F79CA">
        <w:t>Realistic</w:t>
      </w:r>
      <w:proofErr w:type="spellEnd"/>
      <w:r w:rsidRPr="006F79CA">
        <w:t xml:space="preserve">: </w:t>
      </w:r>
      <w:r w:rsidR="00BC5600" w:rsidRPr="006F79CA">
        <w:t>realístico</w:t>
      </w:r>
      <w:r w:rsidRPr="006F79CA">
        <w:t>, Time-</w:t>
      </w:r>
      <w:proofErr w:type="spellStart"/>
      <w:r w:rsidRPr="006F79CA">
        <w:t>related</w:t>
      </w:r>
      <w:proofErr w:type="spellEnd"/>
      <w:r w:rsidRPr="006F79CA">
        <w:t>:</w:t>
      </w:r>
      <w:r w:rsidR="00BC5600">
        <w:t xml:space="preserve"> </w:t>
      </w:r>
      <w:r w:rsidRPr="006F79CA">
        <w:t>Quando ]</w:t>
      </w:r>
    </w:p>
    <w:p w14:paraId="6C7C35C2" w14:textId="77777777" w:rsidR="00E10611" w:rsidRPr="00594A56" w:rsidRDefault="00E10611" w:rsidP="008C0556">
      <w:pPr>
        <w:pStyle w:val="Comments"/>
      </w:pPr>
      <w:r>
        <w:t>[Exemplo:</w:t>
      </w:r>
    </w:p>
    <w:p w14:paraId="742745AA" w14:textId="77777777" w:rsidR="00E10611" w:rsidRPr="00F8319F" w:rsidRDefault="00E10611" w:rsidP="008C0556">
      <w:pPr>
        <w:pStyle w:val="Comments"/>
      </w:pPr>
      <w:r w:rsidRPr="00F8319F">
        <w:t>O projeto será considerado um sucesso se atender a todos os critérios de aceitação das entregas, respeitar as restrições e cumprir o cronograma de execução.</w:t>
      </w:r>
    </w:p>
    <w:p w14:paraId="21A88412" w14:textId="77777777" w:rsidR="00E10611" w:rsidRPr="00F8319F" w:rsidRDefault="00E10611" w:rsidP="008C0556">
      <w:pPr>
        <w:pStyle w:val="Comments"/>
      </w:pPr>
      <w:r w:rsidRPr="00F8319F">
        <w:t xml:space="preserve">As restrições e os critérios de aceitação das entregas estão </w:t>
      </w:r>
      <w:r>
        <w:t>detalhados</w:t>
      </w:r>
      <w:r w:rsidRPr="00F8319F">
        <w:t xml:space="preserve"> </w:t>
      </w:r>
      <w:r>
        <w:t>abaixo</w:t>
      </w:r>
      <w:r w:rsidRPr="00F8319F">
        <w:t>.</w:t>
      </w:r>
    </w:p>
    <w:p w14:paraId="58DF5D03" w14:textId="77777777" w:rsidR="00E10611" w:rsidRDefault="00E10611" w:rsidP="008C0556">
      <w:pPr>
        <w:pStyle w:val="Comments"/>
      </w:pPr>
      <w:r w:rsidRPr="00F8319F">
        <w:t xml:space="preserve">O cronograma de execução é </w:t>
      </w:r>
      <w:r>
        <w:t>um</w:t>
      </w:r>
      <w:r w:rsidRPr="00F8319F">
        <w:t xml:space="preserve"> anexo d</w:t>
      </w:r>
      <w:r>
        <w:t>o</w:t>
      </w:r>
      <w:r w:rsidRPr="00F8319F">
        <w:t xml:space="preserve"> plano</w:t>
      </w:r>
      <w:r>
        <w:t xml:space="preserve"> de gerenciamento do projeto</w:t>
      </w:r>
      <w:r w:rsidRPr="00F8319F">
        <w:t>.</w:t>
      </w:r>
    </w:p>
    <w:p w14:paraId="0C0017F5" w14:textId="77777777" w:rsidR="00E10611" w:rsidRPr="007829FA" w:rsidRDefault="00E10611" w:rsidP="008C0556">
      <w:pPr>
        <w:pStyle w:val="Comments"/>
      </w:pPr>
      <w:r>
        <w:t>]</w:t>
      </w:r>
    </w:p>
    <w:p w14:paraId="7AA3B9A3" w14:textId="77777777" w:rsidR="00E10611" w:rsidRDefault="00E10611" w:rsidP="008C0556">
      <w:pPr>
        <w:pStyle w:val="Comments"/>
        <w:rPr>
          <w:szCs w:val="16"/>
        </w:rPr>
      </w:pPr>
      <w:r>
        <w:t>[Exemplo2:</w:t>
      </w:r>
    </w:p>
    <w:p w14:paraId="7615A5C9" w14:textId="77777777" w:rsidR="00E10611" w:rsidRDefault="00E10611" w:rsidP="008C0556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14:paraId="37860EB9" w14:textId="77777777" w:rsidR="00E10611" w:rsidRDefault="00E10611" w:rsidP="008C0556">
      <w:pPr>
        <w:pStyle w:val="Comments"/>
        <w:numPr>
          <w:ilvl w:val="0"/>
          <w:numId w:val="3"/>
        </w:numPr>
      </w:pPr>
      <w:r>
        <w:t>Objetivo SMART 1; ....</w:t>
      </w:r>
    </w:p>
    <w:p w14:paraId="2CEFAF0B" w14:textId="77777777" w:rsidR="00E10611" w:rsidRPr="007829FA" w:rsidRDefault="00E10611" w:rsidP="008C0556">
      <w:pPr>
        <w:pStyle w:val="Comments"/>
      </w:pPr>
      <w:r>
        <w:t>]</w:t>
      </w:r>
    </w:p>
    <w:p w14:paraId="021AF8B0" w14:textId="77777777" w:rsidR="003D437B" w:rsidRDefault="003D437B" w:rsidP="003D437B"/>
    <w:p w14:paraId="5FC33A8C" w14:textId="77777777" w:rsidR="002A19BF" w:rsidRDefault="002A19BF" w:rsidP="002A19BF"/>
    <w:p w14:paraId="5FA9F90E" w14:textId="77777777" w:rsidR="002A19BF" w:rsidRPr="00C46898" w:rsidRDefault="002A19BF" w:rsidP="002A19BF">
      <w:pPr>
        <w:pStyle w:val="Ttulo1"/>
      </w:pPr>
      <w:bookmarkStart w:id="5" w:name="_Toc383380606"/>
      <w:bookmarkStart w:id="6" w:name="_Toc460399515"/>
      <w:r w:rsidRPr="00C46898">
        <w:lastRenderedPageBreak/>
        <w:t>Escopo do Produto</w:t>
      </w:r>
      <w:bookmarkEnd w:id="5"/>
      <w:bookmarkEnd w:id="6"/>
    </w:p>
    <w:p w14:paraId="16C48A05" w14:textId="77777777" w:rsidR="002A19BF" w:rsidRPr="00C46898" w:rsidRDefault="002A19BF" w:rsidP="008C0556">
      <w:pPr>
        <w:pStyle w:val="Comments"/>
      </w:pPr>
      <w:r w:rsidRPr="00C46898">
        <w:t>[</w:t>
      </w:r>
      <w:hyperlink r:id="rId9" w:tooltip="Requisito" w:history="1">
        <w:r w:rsidR="0079397C" w:rsidRPr="0079397C">
          <w:rPr>
            <w:rStyle w:val="Hyperlink"/>
          </w:rPr>
          <w:t>Requisit</w:t>
        </w:r>
        <w:r w:rsidR="0079397C">
          <w:rPr>
            <w:rStyle w:val="Hyperlink"/>
          </w:rPr>
          <w:t>os</w:t>
        </w:r>
      </w:hyperlink>
      <w:r w:rsidRPr="00C46898">
        <w:t xml:space="preserve"> e características do produto ou serviço </w:t>
      </w:r>
      <w:r w:rsidR="00211D53">
        <w:t>a ser entregue pel</w:t>
      </w:r>
      <w:r w:rsidRPr="00C46898">
        <w:t xml:space="preserve">o </w:t>
      </w:r>
      <w:r w:rsidR="00BC5600" w:rsidRPr="00C46898">
        <w:t>projeto. ]</w:t>
      </w:r>
    </w:p>
    <w:p w14:paraId="0CEFA5EE" w14:textId="77777777" w:rsidR="00935489" w:rsidRPr="00AA3C95" w:rsidRDefault="00935489" w:rsidP="008C0556">
      <w:pPr>
        <w:pStyle w:val="Comments"/>
      </w:pPr>
      <w:r>
        <w:t>[Ex.:</w:t>
      </w:r>
      <w:r w:rsidRPr="00935489">
        <w:t xml:space="preserve"> </w:t>
      </w:r>
      <w:r>
        <w:t xml:space="preserve">Vide a lista dos produtos e seus requisitos no </w:t>
      </w:r>
      <w:hyperlink r:id="rId10" w:history="1">
        <w:r w:rsidR="00665E41" w:rsidRPr="00935489">
          <w:rPr>
            <w:rStyle w:val="Hyperlink"/>
          </w:rPr>
          <w:t>Dicionário</w:t>
        </w:r>
        <w:r w:rsidRPr="00935489">
          <w:rPr>
            <w:rStyle w:val="Hyperlink"/>
          </w:rPr>
          <w:t xml:space="preserve"> da EAP com requisitos.xlsx</w:t>
        </w:r>
      </w:hyperlink>
      <w:r>
        <w:t>]</w:t>
      </w:r>
    </w:p>
    <w:p w14:paraId="60BD5335" w14:textId="77777777" w:rsidR="002A19BF" w:rsidRPr="00AA3C95" w:rsidRDefault="002A19BF" w:rsidP="002A19BF"/>
    <w:p w14:paraId="5A2DF77D" w14:textId="77777777" w:rsidR="002A19BF" w:rsidRPr="00AA3C95" w:rsidRDefault="002A19BF" w:rsidP="002A19BF"/>
    <w:p w14:paraId="307C4B15" w14:textId="77777777" w:rsidR="002A19BF" w:rsidRPr="00AA3C95" w:rsidRDefault="00C06005" w:rsidP="002A19BF">
      <w:pPr>
        <w:pStyle w:val="Ttulo1"/>
      </w:pPr>
      <w:bookmarkStart w:id="7" w:name="_Toc383380607"/>
      <w:bookmarkStart w:id="8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7"/>
      <w:bookmarkEnd w:id="8"/>
    </w:p>
    <w:p w14:paraId="2B5921D9" w14:textId="77777777" w:rsidR="002A19BF" w:rsidRDefault="002A19BF" w:rsidP="008C0556">
      <w:pPr>
        <w:pStyle w:val="Comments"/>
      </w:pPr>
      <w:r w:rsidRPr="00AA3C95">
        <w:t>[Liste itens reconhecidos como não-escopo de modo a evitar mal-entendidos na conclusão do projeto]</w:t>
      </w:r>
    </w:p>
    <w:p w14:paraId="157444AC" w14:textId="77777777" w:rsidR="001B1FE7" w:rsidRPr="00AA3C95" w:rsidRDefault="001B1FE7" w:rsidP="008C0556">
      <w:pPr>
        <w:pStyle w:val="Comments"/>
      </w:pPr>
      <w:r>
        <w:t>[Ex.:</w:t>
      </w:r>
      <w:r w:rsidRPr="001B1FE7">
        <w:t xml:space="preserve"> Qualquer atividade que não contribua diretamente para o atingimento dos objetivos SMART / critérios de sucesso do projeto descritos acima.</w:t>
      </w:r>
      <w:r>
        <w:t xml:space="preserve"> ]</w:t>
      </w:r>
    </w:p>
    <w:p w14:paraId="287B2EDC" w14:textId="77777777" w:rsidR="002A19BF" w:rsidRPr="00AA3C95" w:rsidRDefault="002A19BF" w:rsidP="002A19BF"/>
    <w:p w14:paraId="18C1867D" w14:textId="77777777" w:rsidR="002A19BF" w:rsidRDefault="002A19BF" w:rsidP="002A19BF"/>
    <w:p w14:paraId="535137B6" w14:textId="77777777" w:rsidR="00E10611" w:rsidRPr="00AA3C95" w:rsidRDefault="00E10611" w:rsidP="00E10611">
      <w:pPr>
        <w:pStyle w:val="Ttulo1"/>
      </w:pPr>
      <w:bookmarkStart w:id="9" w:name="_Toc402281711"/>
      <w:bookmarkStart w:id="10" w:name="_Toc460399517"/>
      <w:r>
        <w:t>Restrições</w:t>
      </w:r>
      <w:bookmarkEnd w:id="9"/>
      <w:bookmarkEnd w:id="10"/>
    </w:p>
    <w:p w14:paraId="6DD313D6" w14:textId="77777777" w:rsidR="00E10611" w:rsidRPr="00AA3C95" w:rsidRDefault="00E10611" w:rsidP="008C0556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>
        <w:t xml:space="preserve"> </w:t>
      </w:r>
      <w:r w:rsidRPr="0028566C">
        <w:t>que limitam as opções da equipe</w:t>
      </w:r>
      <w:r>
        <w:t>.</w:t>
      </w:r>
      <w:r w:rsidRPr="00AA3C95">
        <w:t xml:space="preserve"> </w:t>
      </w:r>
      <w:hyperlink r:id="rId11" w:history="1">
        <w:r w:rsidRPr="00B60ACA">
          <w:rPr>
            <w:rStyle w:val="Hyperlink"/>
          </w:rPr>
          <w:t>Saiba mais...</w:t>
        </w:r>
      </w:hyperlink>
      <w:r w:rsidRPr="00AA3C95">
        <w:t>]</w:t>
      </w:r>
    </w:p>
    <w:p w14:paraId="55ACE6F6" w14:textId="77777777" w:rsidR="00E10611" w:rsidRPr="00AA3C95" w:rsidRDefault="00E10611" w:rsidP="00E10611"/>
    <w:p w14:paraId="65254CB2" w14:textId="77777777" w:rsidR="00E10611" w:rsidRPr="00AA3C95" w:rsidRDefault="00E10611" w:rsidP="00E10611"/>
    <w:p w14:paraId="62FC46FE" w14:textId="77777777" w:rsidR="00E10611" w:rsidRPr="00AA3C95" w:rsidRDefault="00E10611" w:rsidP="00E10611">
      <w:pPr>
        <w:pStyle w:val="Ttulo1"/>
      </w:pPr>
      <w:bookmarkStart w:id="11" w:name="_Toc402281712"/>
      <w:bookmarkStart w:id="12" w:name="_Toc460399518"/>
      <w:r w:rsidRPr="00AA3C95">
        <w:t>Premissas</w:t>
      </w:r>
      <w:bookmarkEnd w:id="11"/>
      <w:bookmarkEnd w:id="12"/>
    </w:p>
    <w:p w14:paraId="033C618F" w14:textId="77777777" w:rsidR="00E10611" w:rsidRPr="00AA3C95" w:rsidRDefault="005965C2" w:rsidP="008C0556">
      <w:pPr>
        <w:pStyle w:val="Comments"/>
      </w:pPr>
      <w:r w:rsidRPr="00BC5FAE">
        <w:t>[</w:t>
      </w:r>
      <w:r>
        <w:t xml:space="preserve">Relacione as </w:t>
      </w:r>
      <w:hyperlink r:id="rId12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>
        <w:t>.</w:t>
      </w:r>
      <w:r w:rsidR="00E10611" w:rsidRPr="00AA3C95">
        <w:t xml:space="preserve"> </w:t>
      </w:r>
      <w:hyperlink r:id="rId13" w:history="1">
        <w:r w:rsidR="00E10611" w:rsidRPr="00B60ACA">
          <w:rPr>
            <w:rStyle w:val="Hyperlink"/>
          </w:rPr>
          <w:t>Saiba mais...</w:t>
        </w:r>
      </w:hyperlink>
      <w:r w:rsidR="00E10611" w:rsidRPr="00AA3C95">
        <w:t>]</w:t>
      </w:r>
    </w:p>
    <w:p w14:paraId="3E7751EA" w14:textId="77777777" w:rsidR="00E10611" w:rsidRPr="00AA3C95" w:rsidRDefault="00E10611" w:rsidP="00E10611"/>
    <w:p w14:paraId="028E42E0" w14:textId="77777777" w:rsidR="00E10611" w:rsidRPr="00AA3C95" w:rsidRDefault="00E10611" w:rsidP="002A19BF"/>
    <w:p w14:paraId="26A82CB8" w14:textId="77777777" w:rsidR="002A19BF" w:rsidRPr="00AA3C95" w:rsidRDefault="002A19BF" w:rsidP="002A19BF">
      <w:pPr>
        <w:pStyle w:val="Ttulo1"/>
      </w:pPr>
      <w:bookmarkStart w:id="13" w:name="_Toc383380610"/>
      <w:bookmarkStart w:id="14" w:name="_Toc460399519"/>
      <w:r w:rsidRPr="00AA3C95">
        <w:t>E</w:t>
      </w:r>
      <w:r w:rsidR="00651C05">
        <w:t>strutura Analítica do Projeto</w:t>
      </w:r>
      <w:bookmarkEnd w:id="13"/>
      <w:bookmarkEnd w:id="14"/>
    </w:p>
    <w:p w14:paraId="1CC8622B" w14:textId="77777777" w:rsidR="006664A0" w:rsidRDefault="006664A0" w:rsidP="008C0556">
      <w:pPr>
        <w:pStyle w:val="Comments"/>
      </w:pPr>
      <w:r w:rsidRPr="00AA3C95">
        <w:t>[</w:t>
      </w:r>
      <w:r>
        <w:t xml:space="preserve">As entregas e </w:t>
      </w:r>
      <w:r w:rsidR="00651C05">
        <w:t>seus</w:t>
      </w:r>
      <w:r>
        <w:t xml:space="preserve"> critérios de aceitação podem ser descritos na </w:t>
      </w:r>
      <w:hyperlink r:id="rId14" w:tooltip="Estrutura analítica do projeto - EAP" w:history="1">
        <w:r w:rsidRPr="006664A0">
          <w:rPr>
            <w:rStyle w:val="Hyperlink"/>
          </w:rPr>
          <w:t>Estrutura analítica do projeto - EAP</w:t>
        </w:r>
      </w:hyperlink>
      <w:r>
        <w:t xml:space="preserve"> e em seu </w:t>
      </w:r>
      <w:hyperlink r:id="rId15" w:tooltip="Dicionário da EAP" w:history="1">
        <w:r w:rsidRPr="006664A0">
          <w:rPr>
            <w:rStyle w:val="Hyperlink"/>
          </w:rPr>
          <w:t>Dicionário</w:t>
        </w:r>
      </w:hyperlink>
      <w:r>
        <w:t>.</w:t>
      </w:r>
      <w:r w:rsidRPr="00AA3C95">
        <w:t xml:space="preserve"> ]</w:t>
      </w:r>
    </w:p>
    <w:p w14:paraId="4E6AD580" w14:textId="77777777" w:rsidR="003C6AAD" w:rsidRDefault="003C6AAD" w:rsidP="003C6AAD">
      <w:r w:rsidRPr="00C635C6">
        <w:t xml:space="preserve">As entregas </w:t>
      </w:r>
      <w:r>
        <w:t>foram estruturadas conforme EAP abaixo.</w:t>
      </w:r>
    </w:p>
    <w:p w14:paraId="738D6D15" w14:textId="77777777" w:rsidR="00C635C6" w:rsidRPr="00C635C6" w:rsidRDefault="003C6AAD" w:rsidP="003C6AAD">
      <w:r>
        <w:t>S</w:t>
      </w:r>
      <w:r w:rsidRPr="00C635C6">
        <w:t xml:space="preserve">eus critérios de aceitação </w:t>
      </w:r>
      <w:r>
        <w:t xml:space="preserve">e o detalhamento das mesmas </w:t>
      </w:r>
      <w:r w:rsidRPr="00C635C6">
        <w:t>estão descritas no seu dicionário em anexo.</w:t>
      </w:r>
    </w:p>
    <w:p w14:paraId="139EB9D0" w14:textId="77777777" w:rsidR="002A19BF" w:rsidRPr="00AA3C95" w:rsidRDefault="002A19BF" w:rsidP="002A19BF"/>
    <w:p w14:paraId="4B4B2BB7" w14:textId="77777777" w:rsidR="002A19BF" w:rsidRPr="00AA3C95" w:rsidRDefault="002A19BF" w:rsidP="002A19BF"/>
    <w:p w14:paraId="1DD8EC71" w14:textId="77777777" w:rsidR="002A19BF" w:rsidRPr="00AA3C95" w:rsidRDefault="002A19BF" w:rsidP="002A19BF"/>
    <w:p w14:paraId="25F3602D" w14:textId="77777777" w:rsidR="008843C9" w:rsidRDefault="008843C9" w:rsidP="003D377B"/>
    <w:p w14:paraId="04BD6FE0" w14:textId="77777777" w:rsidR="008843C9" w:rsidRDefault="008843C9" w:rsidP="003D377B"/>
    <w:p w14:paraId="72798976" w14:textId="77777777" w:rsidR="008843C9" w:rsidRDefault="008843C9" w:rsidP="003D377B"/>
    <w:p w14:paraId="3B9B70B3" w14:textId="77777777" w:rsidR="008843C9" w:rsidRDefault="008843C9" w:rsidP="003D377B"/>
    <w:p w14:paraId="553F4E2E" w14:textId="77777777" w:rsidR="008843C9" w:rsidRDefault="008843C9" w:rsidP="003D377B"/>
    <w:p w14:paraId="78A71BAA" w14:textId="77777777" w:rsidR="008843C9" w:rsidRDefault="008843C9" w:rsidP="003D377B"/>
    <w:p w14:paraId="3DDD4A9C" w14:textId="77777777" w:rsidR="008843C9" w:rsidRDefault="008843C9" w:rsidP="003D377B"/>
    <w:p w14:paraId="6D841444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E1726C1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F0A6D7C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9550054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936ABED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16E9FED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BFA387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B4B9B2F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1CFA5ADA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4B7C29D9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755E3CB3" w14:textId="77777777" w:rsidR="008843C9" w:rsidRPr="00C52528" w:rsidRDefault="008843C9" w:rsidP="002D679E"/>
        </w:tc>
      </w:tr>
      <w:tr w:rsidR="008843C9" w:rsidRPr="00C52528" w14:paraId="2060ED2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5E8D332A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9F0AAF8" w14:textId="77777777" w:rsidR="008843C9" w:rsidRPr="00C52528" w:rsidRDefault="008843C9" w:rsidP="002D679E"/>
        </w:tc>
        <w:tc>
          <w:tcPr>
            <w:tcW w:w="1559" w:type="dxa"/>
            <w:vAlign w:val="center"/>
          </w:tcPr>
          <w:p w14:paraId="50DBEEB1" w14:textId="77777777" w:rsidR="008843C9" w:rsidRPr="00C52528" w:rsidRDefault="008843C9" w:rsidP="002D679E"/>
        </w:tc>
      </w:tr>
    </w:tbl>
    <w:p w14:paraId="41766D0C" w14:textId="77777777" w:rsidR="008843C9" w:rsidRDefault="008843C9" w:rsidP="008843C9"/>
    <w:p w14:paraId="77423F92" w14:textId="77777777" w:rsidR="008843C9" w:rsidRDefault="008843C9" w:rsidP="003D377B"/>
    <w:sectPr w:rsidR="008843C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A162" w14:textId="77777777" w:rsidR="009B6618" w:rsidRDefault="009B6618" w:rsidP="005E1593">
      <w:r>
        <w:separator/>
      </w:r>
    </w:p>
  </w:endnote>
  <w:endnote w:type="continuationSeparator" w:id="0">
    <w:p w14:paraId="0F8545EF" w14:textId="77777777" w:rsidR="009B6618" w:rsidRDefault="009B661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B1246" w14:textId="77777777" w:rsidR="00E746F4" w:rsidRDefault="00E746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14:paraId="1F260491" w14:textId="77777777" w:rsidTr="00957346">
      <w:trPr>
        <w:jc w:val="center"/>
      </w:trPr>
      <w:tc>
        <w:tcPr>
          <w:tcW w:w="3741" w:type="dxa"/>
          <w:vAlign w:val="center"/>
        </w:tcPr>
        <w:p w14:paraId="316F3EE3" w14:textId="13BEF0AA"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13CC4955" w14:textId="31FEB6FE"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  <w:tr w:rsidR="00957346" w:rsidRPr="006419CA" w14:paraId="351EB78A" w14:textId="77777777" w:rsidTr="00957346">
      <w:trPr>
        <w:jc w:val="center"/>
      </w:trPr>
      <w:tc>
        <w:tcPr>
          <w:tcW w:w="3741" w:type="dxa"/>
          <w:vAlign w:val="center"/>
        </w:tcPr>
        <w:p w14:paraId="1089FB7B" w14:textId="26CA327A" w:rsidR="00957346" w:rsidRPr="006419CA" w:rsidRDefault="00957346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14:paraId="18815821" w14:textId="4AD9F649" w:rsidR="00957346" w:rsidRPr="006419CA" w:rsidRDefault="00957346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767402E5" w14:textId="77777777" w:rsidR="006419CA" w:rsidRPr="006419CA" w:rsidRDefault="006419CA" w:rsidP="006419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27D82" w14:textId="77777777" w:rsidR="00E746F4" w:rsidRDefault="00E746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0F171" w14:textId="77777777" w:rsidR="009B6618" w:rsidRDefault="009B6618" w:rsidP="005E1593">
      <w:r>
        <w:separator/>
      </w:r>
    </w:p>
  </w:footnote>
  <w:footnote w:type="continuationSeparator" w:id="0">
    <w:p w14:paraId="0FF3CDFC" w14:textId="77777777" w:rsidR="009B6618" w:rsidRDefault="009B661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4B73" w14:textId="77777777" w:rsidR="00E746F4" w:rsidRDefault="00E746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14:paraId="3EABC911" w14:textId="77777777" w:rsidTr="00E746F4">
      <w:trPr>
        <w:trHeight w:val="567"/>
        <w:jc w:val="center"/>
      </w:trPr>
      <w:tc>
        <w:tcPr>
          <w:tcW w:w="6492" w:type="dxa"/>
          <w:vAlign w:val="center"/>
        </w:tcPr>
        <w:p w14:paraId="7DEC34D7" w14:textId="468B67A4" w:rsidR="00957346" w:rsidRPr="00C6217F" w:rsidRDefault="00DC3BD6" w:rsidP="00E746F4">
          <w:r>
            <w:t>Documento de Escopo do Projeto</w:t>
          </w:r>
        </w:p>
      </w:tc>
      <w:tc>
        <w:tcPr>
          <w:tcW w:w="1956" w:type="dxa"/>
          <w:vMerge w:val="restart"/>
          <w:vAlign w:val="bottom"/>
        </w:tcPr>
        <w:p w14:paraId="69B422E6" w14:textId="10D55711" w:rsidR="00957346" w:rsidRPr="00C6217F" w:rsidRDefault="008C0556" w:rsidP="008C0556">
          <w:pPr>
            <w:pStyle w:val="Comments"/>
          </w:pPr>
          <w:r>
            <w:t>Logo da Empresa</w:t>
          </w:r>
        </w:p>
      </w:tc>
    </w:tr>
    <w:tr w:rsidR="00957346" w:rsidRPr="00A10908" w14:paraId="47B98CDE" w14:textId="77777777" w:rsidTr="00957346">
      <w:trPr>
        <w:trHeight w:val="567"/>
        <w:jc w:val="center"/>
      </w:trPr>
      <w:tc>
        <w:tcPr>
          <w:tcW w:w="6492" w:type="dxa"/>
          <w:vAlign w:val="center"/>
        </w:tcPr>
        <w:p w14:paraId="5F4D6026" w14:textId="77777777" w:rsidR="00957346" w:rsidRPr="00C6217F" w:rsidRDefault="004D0195" w:rsidP="002D679E">
          <w:pPr>
            <w:pStyle w:val="Cabealho"/>
            <w:rPr>
              <w:sz w:val="22"/>
              <w:szCs w:val="22"/>
            </w:rPr>
          </w:pPr>
          <w:r w:rsidRPr="00C6217F">
            <w:fldChar w:fldCharType="begin"/>
          </w:r>
          <w:r w:rsidRPr="00C6217F">
            <w:rPr>
              <w:sz w:val="22"/>
              <w:szCs w:val="22"/>
            </w:rPr>
            <w:instrText xml:space="preserve"> SUBJECT   \* MERGEFORMAT </w:instrText>
          </w:r>
          <w:r w:rsidRPr="00C6217F">
            <w:fldChar w:fldCharType="separate"/>
          </w:r>
          <w:r w:rsidR="00957346" w:rsidRPr="00C6217F">
            <w:rPr>
              <w:sz w:val="22"/>
              <w:szCs w:val="22"/>
            </w:rPr>
            <w:t>Nome do Projeto</w:t>
          </w:r>
          <w:r w:rsidRPr="00C6217F">
            <w:fldChar w:fldCharType="end"/>
          </w:r>
        </w:p>
      </w:tc>
      <w:tc>
        <w:tcPr>
          <w:tcW w:w="1956" w:type="dxa"/>
          <w:vMerge/>
          <w:vAlign w:val="center"/>
        </w:tcPr>
        <w:p w14:paraId="366E7CE1" w14:textId="77777777"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14:paraId="345E0547" w14:textId="77777777"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D4D90" w14:textId="77777777" w:rsidR="00E746F4" w:rsidRDefault="00E746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426C3"/>
    <w:rsid w:val="0007469D"/>
    <w:rsid w:val="000B029A"/>
    <w:rsid w:val="000C1AC0"/>
    <w:rsid w:val="000E2853"/>
    <w:rsid w:val="000E3FBC"/>
    <w:rsid w:val="00137694"/>
    <w:rsid w:val="001B1FE7"/>
    <w:rsid w:val="001D497F"/>
    <w:rsid w:val="001F3D30"/>
    <w:rsid w:val="00211D53"/>
    <w:rsid w:val="00274187"/>
    <w:rsid w:val="0028566C"/>
    <w:rsid w:val="00293ED8"/>
    <w:rsid w:val="002A19BF"/>
    <w:rsid w:val="002B0AC3"/>
    <w:rsid w:val="002F0005"/>
    <w:rsid w:val="00323EFA"/>
    <w:rsid w:val="00331443"/>
    <w:rsid w:val="00341B09"/>
    <w:rsid w:val="0034544C"/>
    <w:rsid w:val="00366264"/>
    <w:rsid w:val="00393AF2"/>
    <w:rsid w:val="003C4FC3"/>
    <w:rsid w:val="003C6AAD"/>
    <w:rsid w:val="003D377B"/>
    <w:rsid w:val="003D437B"/>
    <w:rsid w:val="00424175"/>
    <w:rsid w:val="0042609D"/>
    <w:rsid w:val="004B2855"/>
    <w:rsid w:val="004B60F1"/>
    <w:rsid w:val="004D0195"/>
    <w:rsid w:val="004D27A1"/>
    <w:rsid w:val="0055540E"/>
    <w:rsid w:val="005965C2"/>
    <w:rsid w:val="005B4260"/>
    <w:rsid w:val="005B61DB"/>
    <w:rsid w:val="005E1593"/>
    <w:rsid w:val="005F487B"/>
    <w:rsid w:val="006214DC"/>
    <w:rsid w:val="00631A54"/>
    <w:rsid w:val="006419CA"/>
    <w:rsid w:val="00651C05"/>
    <w:rsid w:val="00663704"/>
    <w:rsid w:val="00665E41"/>
    <w:rsid w:val="006664A0"/>
    <w:rsid w:val="006A233C"/>
    <w:rsid w:val="00712F3D"/>
    <w:rsid w:val="00743E89"/>
    <w:rsid w:val="0079397C"/>
    <w:rsid w:val="007A054B"/>
    <w:rsid w:val="007B5F63"/>
    <w:rsid w:val="007D2516"/>
    <w:rsid w:val="00804EDF"/>
    <w:rsid w:val="008264F3"/>
    <w:rsid w:val="00842903"/>
    <w:rsid w:val="00871E89"/>
    <w:rsid w:val="008843C9"/>
    <w:rsid w:val="008C0556"/>
    <w:rsid w:val="00935489"/>
    <w:rsid w:val="009442FF"/>
    <w:rsid w:val="00952A34"/>
    <w:rsid w:val="00955157"/>
    <w:rsid w:val="00957346"/>
    <w:rsid w:val="009A3D1F"/>
    <w:rsid w:val="009B5B6C"/>
    <w:rsid w:val="009B6618"/>
    <w:rsid w:val="00A47ED6"/>
    <w:rsid w:val="00AE1992"/>
    <w:rsid w:val="00AE4DDE"/>
    <w:rsid w:val="00AF6D5F"/>
    <w:rsid w:val="00B7012B"/>
    <w:rsid w:val="00BC5600"/>
    <w:rsid w:val="00C06005"/>
    <w:rsid w:val="00C10723"/>
    <w:rsid w:val="00C52528"/>
    <w:rsid w:val="00C6217F"/>
    <w:rsid w:val="00C635C6"/>
    <w:rsid w:val="00C928A3"/>
    <w:rsid w:val="00CE2B3B"/>
    <w:rsid w:val="00CF2315"/>
    <w:rsid w:val="00D37957"/>
    <w:rsid w:val="00D80127"/>
    <w:rsid w:val="00DC3BD6"/>
    <w:rsid w:val="00E10611"/>
    <w:rsid w:val="00E1503D"/>
    <w:rsid w:val="00E34C15"/>
    <w:rsid w:val="00E53C1C"/>
    <w:rsid w:val="00E746F4"/>
    <w:rsid w:val="00E758AF"/>
    <w:rsid w:val="00E94091"/>
    <w:rsid w:val="00EC3752"/>
    <w:rsid w:val="00EF0140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E97B5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8C0556"/>
    <w:pPr>
      <w:jc w:val="center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8C0556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objetivos-smart" TargetMode="External"/><Relationship Id="rId13" Type="http://schemas.openxmlformats.org/officeDocument/2006/relationships/hyperlink" Target="https://escritoriodeprojetos.com.br/premissas-de-um-projeto" TargetMode="External"/><Relationship Id="rId18" Type="http://schemas.openxmlformats.org/officeDocument/2006/relationships/footer" Target="footer1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remissas-de-um-projeto" TargetMode="External"/><Relationship Id="rId17" Type="http://schemas.openxmlformats.org/officeDocument/2006/relationships/header" Target="header2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restricoes-de-um-projeto" TargetMode="Externa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dicionario-da-ea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critoriodeprojetos.com.br/component/jdownloads/send/8-modelos/2449-dicionario-da-eap-com-requisitos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requisito" TargetMode="External"/><Relationship Id="rId14" Type="http://schemas.openxmlformats.org/officeDocument/2006/relationships/hyperlink" Target="https://escritoriodeprojetos.com.br/eap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2C5CF0618D9F429CEC3EBEA1BACF0E" ma:contentTypeVersion="3" ma:contentTypeDescription="Crie um novo documento." ma:contentTypeScope="" ma:versionID="195be91af29e54736e27585b896d10ce">
  <xsd:schema xmlns:xsd="http://www.w3.org/2001/XMLSchema" xmlns:xs="http://www.w3.org/2001/XMLSchema" xmlns:p="http://schemas.microsoft.com/office/2006/metadata/properties" xmlns:ns2="f0c53ddc-e8c3-4270-b8ea-aa5b2517f24c" targetNamespace="http://schemas.microsoft.com/office/2006/metadata/properties" ma:root="true" ma:fieldsID="2b3eb881f0dfb2a461a1f7ef4503718d" ns2:_="">
    <xsd:import namespace="f0c53ddc-e8c3-4270-b8ea-aa5b2517f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53ddc-e8c3-4270-b8ea-aa5b2517f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6CC75E-D4E6-48A1-B505-9A9261F759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F90F01-50C2-4F09-B1F8-B9CE5CF871B9}"/>
</file>

<file path=customXml/itemProps3.xml><?xml version="1.0" encoding="utf-8"?>
<ds:datastoreItem xmlns:ds="http://schemas.openxmlformats.org/officeDocument/2006/customXml" ds:itemID="{CBD027E9-B332-4723-A6D8-D6ACEF28E597}"/>
</file>

<file path=customXml/itemProps4.xml><?xml version="1.0" encoding="utf-8"?>
<ds:datastoreItem xmlns:ds="http://schemas.openxmlformats.org/officeDocument/2006/customXml" ds:itemID="{9BB693CD-CE78-4A96-AC82-BCED24515F75}"/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192</TotalTime>
  <Pages>2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4025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Sildenir Alves Ribeiro</cp:lastModifiedBy>
  <cp:revision>45</cp:revision>
  <dcterms:created xsi:type="dcterms:W3CDTF">2011-09-19T20:23:00Z</dcterms:created>
  <dcterms:modified xsi:type="dcterms:W3CDTF">2021-12-08T17:18:00Z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0x010100F52C5CF0618D9F429CEC3EBEA1BACF0E</vt:lpwstr>
  </property>
</Properties>
</file>